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1063" w14:textId="77777777" w:rsidR="00B93F33" w:rsidRPr="008B704F" w:rsidRDefault="0011046B" w:rsidP="008B704F">
      <w:pPr>
        <w:spacing w:after="120"/>
        <w:jc w:val="center"/>
        <w:rPr>
          <w:bCs w:val="0"/>
          <w:color w:val="006699"/>
          <w:sz w:val="24"/>
          <w:szCs w:val="24"/>
        </w:rPr>
      </w:pPr>
      <w:r w:rsidRPr="00490717">
        <w:rPr>
          <w:noProof/>
        </w:rPr>
        <w:drawing>
          <wp:anchor distT="0" distB="0" distL="114300" distR="114300" simplePos="0" relativeHeight="251657728" behindDoc="1" locked="0" layoutInCell="1" allowOverlap="1" wp14:anchorId="72FD09C0" wp14:editId="706C0268">
            <wp:simplePos x="0" y="0"/>
            <wp:positionH relativeFrom="column">
              <wp:posOffset>19050</wp:posOffset>
            </wp:positionH>
            <wp:positionV relativeFrom="paragraph">
              <wp:posOffset>-57150</wp:posOffset>
            </wp:positionV>
            <wp:extent cx="650875" cy="1143000"/>
            <wp:effectExtent l="0" t="0" r="0" b="0"/>
            <wp:wrapTight wrapText="bothSides">
              <wp:wrapPolygon edited="0">
                <wp:start x="0" y="0"/>
                <wp:lineTo x="0" y="21240"/>
                <wp:lineTo x="20862" y="21240"/>
                <wp:lineTo x="20862" y="0"/>
                <wp:lineTo x="0" y="0"/>
              </wp:wrapPolygon>
            </wp:wrapTight>
            <wp:docPr id="5" name="Рисунок 5" descr="логотип для почты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оготип для почты (8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04F">
        <w:rPr>
          <w:bCs w:val="0"/>
          <w:color w:val="006699"/>
          <w:sz w:val="24"/>
          <w:szCs w:val="24"/>
        </w:rPr>
        <w:t>Д</w:t>
      </w:r>
      <w:r w:rsidR="00B93F33" w:rsidRPr="008B704F">
        <w:rPr>
          <w:bCs w:val="0"/>
          <w:color w:val="006699"/>
          <w:sz w:val="24"/>
          <w:szCs w:val="24"/>
        </w:rPr>
        <w:t>епартамент образования</w:t>
      </w:r>
      <w:r w:rsidR="002F5ACC" w:rsidRPr="008B704F">
        <w:rPr>
          <w:bCs w:val="0"/>
          <w:color w:val="006699"/>
          <w:sz w:val="24"/>
          <w:szCs w:val="24"/>
        </w:rPr>
        <w:t xml:space="preserve"> </w:t>
      </w:r>
      <w:r w:rsidR="008B704F">
        <w:rPr>
          <w:bCs w:val="0"/>
          <w:color w:val="006699"/>
          <w:sz w:val="24"/>
          <w:szCs w:val="24"/>
        </w:rPr>
        <w:t>и науки</w:t>
      </w:r>
      <w:r w:rsidR="00B93F33" w:rsidRPr="008B704F">
        <w:rPr>
          <w:bCs w:val="0"/>
          <w:color w:val="006699"/>
          <w:sz w:val="24"/>
          <w:szCs w:val="24"/>
        </w:rPr>
        <w:t xml:space="preserve"> города </w:t>
      </w:r>
      <w:r w:rsidR="008B704F">
        <w:rPr>
          <w:bCs w:val="0"/>
          <w:color w:val="006699"/>
          <w:sz w:val="24"/>
          <w:szCs w:val="24"/>
        </w:rPr>
        <w:t>М</w:t>
      </w:r>
      <w:r w:rsidR="00B93F33" w:rsidRPr="008B704F">
        <w:rPr>
          <w:bCs w:val="0"/>
          <w:color w:val="006699"/>
          <w:sz w:val="24"/>
          <w:szCs w:val="24"/>
        </w:rPr>
        <w:t>осквы</w:t>
      </w:r>
    </w:p>
    <w:p w14:paraId="260169B4" w14:textId="77777777" w:rsidR="008B704F" w:rsidRDefault="008B704F" w:rsidP="008B704F">
      <w:pPr>
        <w:spacing w:before="120"/>
        <w:ind w:right="-278"/>
        <w:contextualSpacing/>
        <w:jc w:val="center"/>
        <w:rPr>
          <w:color w:val="006699"/>
          <w:sz w:val="24"/>
          <w:szCs w:val="24"/>
        </w:rPr>
      </w:pPr>
      <w:r>
        <w:rPr>
          <w:color w:val="006699"/>
          <w:sz w:val="24"/>
          <w:szCs w:val="24"/>
        </w:rPr>
        <w:t>Г</w:t>
      </w:r>
      <w:r w:rsidR="00580E37" w:rsidRPr="008B704F">
        <w:rPr>
          <w:color w:val="006699"/>
          <w:sz w:val="24"/>
          <w:szCs w:val="24"/>
        </w:rPr>
        <w:t xml:space="preserve">осударственное </w:t>
      </w:r>
      <w:r w:rsidR="00CA6DFA" w:rsidRPr="008B704F">
        <w:rPr>
          <w:color w:val="006699"/>
          <w:sz w:val="24"/>
          <w:szCs w:val="24"/>
        </w:rPr>
        <w:t xml:space="preserve">бюджетное </w:t>
      </w:r>
      <w:r w:rsidR="00D25F41" w:rsidRPr="008B704F">
        <w:rPr>
          <w:color w:val="006699"/>
          <w:sz w:val="24"/>
          <w:szCs w:val="24"/>
        </w:rPr>
        <w:t>обще</w:t>
      </w:r>
      <w:r w:rsidR="00580E37" w:rsidRPr="008B704F">
        <w:rPr>
          <w:color w:val="006699"/>
          <w:sz w:val="24"/>
          <w:szCs w:val="24"/>
        </w:rPr>
        <w:t>образовательное учреждение</w:t>
      </w:r>
      <w:r w:rsidR="00490717" w:rsidRPr="008B704F">
        <w:rPr>
          <w:color w:val="006699"/>
          <w:sz w:val="24"/>
          <w:szCs w:val="24"/>
        </w:rPr>
        <w:t xml:space="preserve"> </w:t>
      </w:r>
      <w:r w:rsidR="00580E37" w:rsidRPr="008B704F">
        <w:rPr>
          <w:color w:val="006699"/>
          <w:sz w:val="24"/>
          <w:szCs w:val="24"/>
        </w:rPr>
        <w:t xml:space="preserve">города </w:t>
      </w:r>
      <w:r>
        <w:rPr>
          <w:color w:val="006699"/>
          <w:sz w:val="24"/>
          <w:szCs w:val="24"/>
        </w:rPr>
        <w:t>М</w:t>
      </w:r>
      <w:r w:rsidR="00580E37" w:rsidRPr="008B704F">
        <w:rPr>
          <w:color w:val="006699"/>
          <w:sz w:val="24"/>
          <w:szCs w:val="24"/>
        </w:rPr>
        <w:t>осквы</w:t>
      </w:r>
    </w:p>
    <w:p w14:paraId="1F40D9A9" w14:textId="77777777" w:rsidR="00B93F33" w:rsidRPr="008B704F" w:rsidRDefault="00D25F41" w:rsidP="008B704F">
      <w:pPr>
        <w:spacing w:before="120"/>
        <w:ind w:right="-278"/>
        <w:contextualSpacing/>
        <w:jc w:val="center"/>
        <w:rPr>
          <w:color w:val="006699"/>
          <w:sz w:val="24"/>
          <w:szCs w:val="24"/>
        </w:rPr>
      </w:pPr>
      <w:r w:rsidRPr="008B704F">
        <w:rPr>
          <w:color w:val="006699"/>
          <w:sz w:val="24"/>
          <w:szCs w:val="24"/>
        </w:rPr>
        <w:t>«Ш</w:t>
      </w:r>
      <w:r w:rsidR="00580E37" w:rsidRPr="008B704F">
        <w:rPr>
          <w:color w:val="006699"/>
          <w:sz w:val="24"/>
          <w:szCs w:val="24"/>
        </w:rPr>
        <w:t>кола №</w:t>
      </w:r>
      <w:r w:rsidR="002956BF" w:rsidRPr="008B704F">
        <w:rPr>
          <w:color w:val="006699"/>
          <w:sz w:val="24"/>
          <w:szCs w:val="24"/>
        </w:rPr>
        <w:t xml:space="preserve"> </w:t>
      </w:r>
      <w:r w:rsidR="00580E37" w:rsidRPr="008B704F">
        <w:rPr>
          <w:color w:val="006699"/>
          <w:sz w:val="24"/>
          <w:szCs w:val="24"/>
        </w:rPr>
        <w:t>444</w:t>
      </w:r>
      <w:r w:rsidRPr="008B704F">
        <w:rPr>
          <w:color w:val="006699"/>
          <w:sz w:val="24"/>
          <w:szCs w:val="24"/>
        </w:rPr>
        <w:t>»</w:t>
      </w:r>
    </w:p>
    <w:p w14:paraId="15EAF5E0" w14:textId="77777777" w:rsidR="0008278A" w:rsidRPr="008B704F" w:rsidRDefault="00490717" w:rsidP="009E2D91">
      <w:pPr>
        <w:ind w:right="-278"/>
        <w:jc w:val="center"/>
        <w:rPr>
          <w:color w:val="006699"/>
        </w:rPr>
      </w:pPr>
      <w:r w:rsidRPr="008B704F">
        <w:rPr>
          <w:color w:val="006699"/>
          <w:sz w:val="24"/>
          <w:szCs w:val="24"/>
        </w:rPr>
        <w:t>(ГБОУ Школа № 444)</w:t>
      </w:r>
    </w:p>
    <w:p w14:paraId="71E73ECE" w14:textId="77777777" w:rsidR="00DB60A2" w:rsidRPr="00B926CB" w:rsidRDefault="00B93F33" w:rsidP="009E2D91">
      <w:pPr>
        <w:tabs>
          <w:tab w:val="left" w:pos="0"/>
          <w:tab w:val="left" w:pos="10065"/>
        </w:tabs>
        <w:spacing w:before="120"/>
        <w:jc w:val="center"/>
        <w:rPr>
          <w:b/>
          <w:bCs w:val="0"/>
          <w:color w:val="006699"/>
          <w:sz w:val="24"/>
          <w:szCs w:val="24"/>
        </w:rPr>
      </w:pPr>
      <w:r w:rsidRPr="00B926CB">
        <w:rPr>
          <w:bCs w:val="0"/>
          <w:color w:val="006699"/>
          <w:sz w:val="24"/>
          <w:szCs w:val="24"/>
        </w:rPr>
        <w:t>Нижняя Первомайская ул., д. 14</w:t>
      </w:r>
      <w:r w:rsidR="00490717" w:rsidRPr="00B926CB">
        <w:rPr>
          <w:bCs w:val="0"/>
          <w:color w:val="006699"/>
          <w:sz w:val="24"/>
          <w:szCs w:val="24"/>
        </w:rPr>
        <w:t>, Москва, 105043</w:t>
      </w:r>
      <w:r w:rsidR="00CA6DFA" w:rsidRPr="00B926CB">
        <w:rPr>
          <w:b/>
          <w:bCs w:val="0"/>
          <w:color w:val="006699"/>
          <w:sz w:val="24"/>
          <w:szCs w:val="24"/>
        </w:rPr>
        <w:br/>
      </w:r>
      <w:r w:rsidR="00DB60A2" w:rsidRPr="00B926CB">
        <w:rPr>
          <w:bCs w:val="0"/>
          <w:color w:val="006699"/>
          <w:sz w:val="24"/>
          <w:szCs w:val="24"/>
        </w:rPr>
        <w:t>Телефон: (495) 465-23-52</w:t>
      </w:r>
      <w:r w:rsidR="00B926CB">
        <w:rPr>
          <w:bCs w:val="0"/>
          <w:color w:val="006699"/>
          <w:sz w:val="24"/>
          <w:szCs w:val="24"/>
        </w:rPr>
        <w:t xml:space="preserve"> </w:t>
      </w:r>
      <w:r w:rsidR="00CA6DFA" w:rsidRPr="00B926CB">
        <w:rPr>
          <w:bCs w:val="0"/>
          <w:color w:val="006699"/>
          <w:sz w:val="24"/>
          <w:szCs w:val="24"/>
          <w:lang w:val="en-US"/>
        </w:rPr>
        <w:t>http</w:t>
      </w:r>
      <w:r w:rsidR="00CA6DFA" w:rsidRPr="00B926CB">
        <w:rPr>
          <w:bCs w:val="0"/>
          <w:color w:val="006699"/>
          <w:sz w:val="24"/>
          <w:szCs w:val="24"/>
        </w:rPr>
        <w:t>://</w:t>
      </w:r>
      <w:proofErr w:type="spellStart"/>
      <w:r w:rsidR="00DB60A2" w:rsidRPr="00B926CB">
        <w:rPr>
          <w:bCs w:val="0"/>
          <w:color w:val="006699"/>
          <w:sz w:val="24"/>
          <w:szCs w:val="24"/>
          <w:lang w:val="en-US"/>
        </w:rPr>
        <w:t>schv</w:t>
      </w:r>
      <w:proofErr w:type="spellEnd"/>
      <w:r w:rsidR="00DB60A2" w:rsidRPr="00B926CB">
        <w:rPr>
          <w:bCs w:val="0"/>
          <w:color w:val="006699"/>
          <w:sz w:val="24"/>
          <w:szCs w:val="24"/>
        </w:rPr>
        <w:t>444.</w:t>
      </w:r>
      <w:proofErr w:type="spellStart"/>
      <w:r w:rsidR="00DB60A2" w:rsidRPr="00B926CB">
        <w:rPr>
          <w:bCs w:val="0"/>
          <w:color w:val="006699"/>
          <w:sz w:val="24"/>
          <w:szCs w:val="24"/>
          <w:lang w:val="en-US"/>
        </w:rPr>
        <w:t>mskobr</w:t>
      </w:r>
      <w:proofErr w:type="spellEnd"/>
      <w:r w:rsidR="00DB60A2" w:rsidRPr="00B926CB">
        <w:rPr>
          <w:bCs w:val="0"/>
          <w:color w:val="006699"/>
          <w:sz w:val="24"/>
          <w:szCs w:val="24"/>
        </w:rPr>
        <w:t>.</w:t>
      </w:r>
      <w:proofErr w:type="spellStart"/>
      <w:r w:rsidR="00DB60A2" w:rsidRPr="00B926CB">
        <w:rPr>
          <w:bCs w:val="0"/>
          <w:color w:val="006699"/>
          <w:sz w:val="24"/>
          <w:szCs w:val="24"/>
          <w:lang w:val="en-US"/>
        </w:rPr>
        <w:t>ru</w:t>
      </w:r>
      <w:proofErr w:type="spellEnd"/>
      <w:r w:rsidR="00DB60A2" w:rsidRPr="00B926CB">
        <w:rPr>
          <w:bCs w:val="0"/>
          <w:color w:val="006699"/>
          <w:sz w:val="24"/>
          <w:szCs w:val="24"/>
        </w:rPr>
        <w:t xml:space="preserve">, </w:t>
      </w:r>
      <w:r w:rsidR="00DB60A2" w:rsidRPr="00B926CB">
        <w:rPr>
          <w:bCs w:val="0"/>
          <w:color w:val="006699"/>
          <w:sz w:val="24"/>
          <w:szCs w:val="24"/>
          <w:lang w:val="en-US"/>
        </w:rPr>
        <w:t>e</w:t>
      </w:r>
      <w:r w:rsidR="00DB60A2" w:rsidRPr="00B926CB">
        <w:rPr>
          <w:bCs w:val="0"/>
          <w:color w:val="006699"/>
          <w:sz w:val="24"/>
          <w:szCs w:val="24"/>
        </w:rPr>
        <w:t>-</w:t>
      </w:r>
      <w:r w:rsidR="00DB60A2" w:rsidRPr="00B926CB">
        <w:rPr>
          <w:bCs w:val="0"/>
          <w:color w:val="006699"/>
          <w:sz w:val="24"/>
          <w:szCs w:val="24"/>
          <w:lang w:val="en-US"/>
        </w:rPr>
        <w:t>mail</w:t>
      </w:r>
      <w:r w:rsidR="00DB60A2" w:rsidRPr="00B926CB">
        <w:rPr>
          <w:bCs w:val="0"/>
          <w:color w:val="006699"/>
          <w:sz w:val="24"/>
          <w:szCs w:val="24"/>
        </w:rPr>
        <w:t xml:space="preserve">: </w:t>
      </w:r>
      <w:r w:rsidR="00CA6DFA" w:rsidRPr="00B926CB">
        <w:rPr>
          <w:bCs w:val="0"/>
          <w:color w:val="006699"/>
          <w:sz w:val="24"/>
          <w:szCs w:val="24"/>
        </w:rPr>
        <w:t>444@</w:t>
      </w:r>
      <w:proofErr w:type="spellStart"/>
      <w:r w:rsidR="00CA6DFA" w:rsidRPr="00B926CB">
        <w:rPr>
          <w:bCs w:val="0"/>
          <w:color w:val="006699"/>
          <w:sz w:val="24"/>
          <w:szCs w:val="24"/>
          <w:lang w:val="en-US"/>
        </w:rPr>
        <w:t>edu</w:t>
      </w:r>
      <w:proofErr w:type="spellEnd"/>
      <w:r w:rsidR="00CA6DFA" w:rsidRPr="00B926CB">
        <w:rPr>
          <w:bCs w:val="0"/>
          <w:color w:val="006699"/>
          <w:sz w:val="24"/>
          <w:szCs w:val="24"/>
        </w:rPr>
        <w:t>.</w:t>
      </w:r>
      <w:proofErr w:type="spellStart"/>
      <w:r w:rsidR="00CA6DFA" w:rsidRPr="00B926CB">
        <w:rPr>
          <w:bCs w:val="0"/>
          <w:color w:val="006699"/>
          <w:sz w:val="24"/>
          <w:szCs w:val="24"/>
          <w:lang w:val="en-US"/>
        </w:rPr>
        <w:t>mos</w:t>
      </w:r>
      <w:proofErr w:type="spellEnd"/>
      <w:r w:rsidR="00CA6DFA" w:rsidRPr="00B926CB">
        <w:rPr>
          <w:bCs w:val="0"/>
          <w:color w:val="006699"/>
          <w:sz w:val="24"/>
          <w:szCs w:val="24"/>
        </w:rPr>
        <w:t>.</w:t>
      </w:r>
      <w:proofErr w:type="spellStart"/>
      <w:r w:rsidR="00CA6DFA" w:rsidRPr="00B926CB">
        <w:rPr>
          <w:bCs w:val="0"/>
          <w:color w:val="006699"/>
          <w:sz w:val="24"/>
          <w:szCs w:val="24"/>
          <w:lang w:val="en-US"/>
        </w:rPr>
        <w:t>ru</w:t>
      </w:r>
      <w:proofErr w:type="spellEnd"/>
    </w:p>
    <w:p w14:paraId="4F615A06" w14:textId="77777777" w:rsidR="00E15E24" w:rsidRPr="00490717" w:rsidRDefault="00E15E24" w:rsidP="008B704F">
      <w:pPr>
        <w:ind w:left="1134"/>
        <w:jc w:val="center"/>
        <w:rPr>
          <w:bCs w:val="0"/>
          <w:color w:val="006699"/>
        </w:rPr>
      </w:pPr>
      <w:r w:rsidRPr="00490717">
        <w:rPr>
          <w:bCs w:val="0"/>
          <w:color w:val="006699"/>
          <w:sz w:val="24"/>
          <w:szCs w:val="24"/>
        </w:rPr>
        <w:t>ОГРН 1037700123152 ИНН 7719035132 КПП 771901001</w:t>
      </w:r>
    </w:p>
    <w:p w14:paraId="214D5CF9" w14:textId="242811C1" w:rsidR="00F94FC4" w:rsidRDefault="00106139" w:rsidP="00F94FC4">
      <w:pPr>
        <w:jc w:val="both"/>
        <w:rPr>
          <w:lang w:val="en-US"/>
        </w:rPr>
      </w:pPr>
      <w:r>
        <w:rPr>
          <w:noProof/>
          <w:position w:val="24"/>
          <w:lang w:val="en-US"/>
        </w:rPr>
        <w:pict w14:anchorId="7AA55321">
          <v:rect id="_x0000_i1025" alt="" style="width:467.75pt;height:.05pt;mso-width-percent:0;mso-height-percent:0;mso-width-percent:0;mso-height-percent:0" o:hralign="center" o:hrstd="t" o:hrnoshade="t" o:hr="t" fillcolor="#4f81bd [3204]" stroked="f"/>
        </w:pict>
      </w:r>
    </w:p>
    <w:p w14:paraId="4FB9A61D" w14:textId="303DE970" w:rsidR="00F94FC4" w:rsidRPr="00F94FC4" w:rsidRDefault="00F94FC4" w:rsidP="00F94FC4">
      <w:pPr>
        <w:jc w:val="both"/>
        <w:rPr>
          <w:lang w:val="en-US"/>
        </w:rPr>
      </w:pPr>
      <w:r>
        <w:rPr>
          <w:lang w:val="en-US"/>
        </w:rPr>
        <w:t>%%%</w:t>
      </w:r>
    </w:p>
    <w:p w14:paraId="565161FC" w14:textId="77777777" w:rsidR="00F94FC4" w:rsidRDefault="00F94FC4" w:rsidP="008211C5"/>
    <w:p w14:paraId="70F0010C" w14:textId="77777777" w:rsidR="00631EBD" w:rsidRPr="00736BB1" w:rsidRDefault="00631EBD" w:rsidP="00631EBD">
      <w:pPr>
        <w:jc w:val="center"/>
        <w:rPr>
          <w:sz w:val="26"/>
          <w:szCs w:val="26"/>
        </w:rPr>
      </w:pPr>
      <w:r w:rsidRPr="00736BB1">
        <w:rPr>
          <w:sz w:val="26"/>
          <w:szCs w:val="26"/>
        </w:rPr>
        <w:t>С П Р А В К А</w:t>
      </w:r>
    </w:p>
    <w:p w14:paraId="426515C8" w14:textId="77777777" w:rsidR="00631EBD" w:rsidRPr="00736BB1" w:rsidRDefault="00631EBD" w:rsidP="00631EBD">
      <w:pPr>
        <w:rPr>
          <w:sz w:val="26"/>
          <w:szCs w:val="26"/>
        </w:rPr>
      </w:pPr>
    </w:p>
    <w:p w14:paraId="3B016D34" w14:textId="61BF1CCC" w:rsidR="00631EBD" w:rsidRPr="00736BB1" w:rsidRDefault="00631EBD" w:rsidP="00631EBD">
      <w:pPr>
        <w:jc w:val="both"/>
        <w:rPr>
          <w:sz w:val="26"/>
          <w:szCs w:val="26"/>
        </w:rPr>
      </w:pPr>
      <w:r w:rsidRPr="00736BB1">
        <w:rPr>
          <w:sz w:val="26"/>
          <w:szCs w:val="26"/>
        </w:rPr>
        <w:tab/>
        <w:t xml:space="preserve">Выдана </w:t>
      </w:r>
      <w:r w:rsidR="00736BB1" w:rsidRPr="00736BB1">
        <w:rPr>
          <w:sz w:val="26"/>
          <w:szCs w:val="26"/>
        </w:rPr>
        <w:t>в том, что</w:t>
      </w:r>
      <w:r w:rsidR="0058469F">
        <w:rPr>
          <w:sz w:val="26"/>
          <w:szCs w:val="26"/>
        </w:rPr>
        <w:t xml:space="preserve"> </w:t>
      </w:r>
      <w:r w:rsidR="009603CB" w:rsidRPr="009603CB">
        <w:rPr>
          <w:sz w:val="26"/>
          <w:szCs w:val="26"/>
        </w:rPr>
        <w:t>===</w:t>
      </w:r>
      <w:r w:rsidRPr="00736BB1">
        <w:rPr>
          <w:sz w:val="26"/>
          <w:szCs w:val="26"/>
        </w:rPr>
        <w:t xml:space="preserve">, </w:t>
      </w:r>
      <w:r w:rsidR="009603CB" w:rsidRPr="009603CB">
        <w:rPr>
          <w:sz w:val="26"/>
          <w:szCs w:val="26"/>
        </w:rPr>
        <w:t>++</w:t>
      </w:r>
      <w:r w:rsidR="009603CB" w:rsidRPr="004B50C2">
        <w:rPr>
          <w:sz w:val="26"/>
          <w:szCs w:val="26"/>
        </w:rPr>
        <w:t>+</w:t>
      </w:r>
      <w:r w:rsidR="003F69CF" w:rsidRPr="003F69CF">
        <w:rPr>
          <w:sz w:val="24"/>
          <w:szCs w:val="24"/>
        </w:rPr>
        <w:t xml:space="preserve"> </w:t>
      </w:r>
      <w:r w:rsidRPr="00736BB1">
        <w:rPr>
          <w:sz w:val="26"/>
          <w:szCs w:val="26"/>
        </w:rPr>
        <w:t>го</w:t>
      </w:r>
      <w:r w:rsidR="00A63F12" w:rsidRPr="00736BB1">
        <w:rPr>
          <w:sz w:val="26"/>
          <w:szCs w:val="26"/>
        </w:rPr>
        <w:t xml:space="preserve">да рождения </w:t>
      </w:r>
      <w:r w:rsidR="00A0546D" w:rsidRPr="00736BB1">
        <w:rPr>
          <w:sz w:val="26"/>
          <w:szCs w:val="26"/>
        </w:rPr>
        <w:t>в настоящее время обучается в</w:t>
      </w:r>
      <w:r w:rsidR="003F69CF">
        <w:rPr>
          <w:sz w:val="26"/>
          <w:szCs w:val="26"/>
        </w:rPr>
        <w:t xml:space="preserve"> </w:t>
      </w:r>
      <w:r w:rsidR="003F69CF" w:rsidRPr="003F69CF">
        <w:rPr>
          <w:sz w:val="26"/>
          <w:szCs w:val="26"/>
        </w:rPr>
        <w:t xml:space="preserve"># </w:t>
      </w:r>
      <w:r w:rsidR="00A0546D" w:rsidRPr="00736BB1">
        <w:rPr>
          <w:sz w:val="26"/>
          <w:szCs w:val="26"/>
        </w:rPr>
        <w:t>классе</w:t>
      </w:r>
      <w:r w:rsidRPr="00736BB1">
        <w:rPr>
          <w:sz w:val="26"/>
          <w:szCs w:val="26"/>
        </w:rPr>
        <w:t xml:space="preserve"> Государственно</w:t>
      </w:r>
      <w:r w:rsidR="00A0546D" w:rsidRPr="00736BB1">
        <w:rPr>
          <w:sz w:val="26"/>
          <w:szCs w:val="26"/>
        </w:rPr>
        <w:t>го</w:t>
      </w:r>
      <w:r w:rsidRPr="00736BB1">
        <w:rPr>
          <w:sz w:val="26"/>
          <w:szCs w:val="26"/>
        </w:rPr>
        <w:t xml:space="preserve"> бюджетно</w:t>
      </w:r>
      <w:r w:rsidR="00A0546D" w:rsidRPr="00736BB1">
        <w:rPr>
          <w:sz w:val="26"/>
          <w:szCs w:val="26"/>
        </w:rPr>
        <w:t>го</w:t>
      </w:r>
      <w:r w:rsidRPr="00736BB1">
        <w:rPr>
          <w:sz w:val="26"/>
          <w:szCs w:val="26"/>
        </w:rPr>
        <w:t xml:space="preserve"> </w:t>
      </w:r>
      <w:r w:rsidR="00181E5C">
        <w:rPr>
          <w:sz w:val="26"/>
          <w:szCs w:val="26"/>
        </w:rPr>
        <w:t>обще</w:t>
      </w:r>
      <w:r w:rsidR="00A0546D" w:rsidRPr="00736BB1">
        <w:rPr>
          <w:sz w:val="26"/>
          <w:szCs w:val="26"/>
        </w:rPr>
        <w:t>о</w:t>
      </w:r>
      <w:r w:rsidRPr="00736BB1">
        <w:rPr>
          <w:sz w:val="26"/>
          <w:szCs w:val="26"/>
        </w:rPr>
        <w:t>бразовательно</w:t>
      </w:r>
      <w:r w:rsidR="00A0546D" w:rsidRPr="00736BB1">
        <w:rPr>
          <w:sz w:val="26"/>
          <w:szCs w:val="26"/>
        </w:rPr>
        <w:t>го</w:t>
      </w:r>
      <w:r w:rsidRPr="00736BB1">
        <w:rPr>
          <w:sz w:val="26"/>
          <w:szCs w:val="26"/>
        </w:rPr>
        <w:t xml:space="preserve"> учреждени</w:t>
      </w:r>
      <w:r w:rsidR="00A0546D" w:rsidRPr="00736BB1">
        <w:rPr>
          <w:sz w:val="26"/>
          <w:szCs w:val="26"/>
        </w:rPr>
        <w:t>я</w:t>
      </w:r>
      <w:r w:rsidRPr="00736BB1">
        <w:rPr>
          <w:sz w:val="26"/>
          <w:szCs w:val="26"/>
        </w:rPr>
        <w:t xml:space="preserve"> города Москвы «Школа №</w:t>
      </w:r>
      <w:r w:rsidR="00A63F12" w:rsidRPr="00736BB1">
        <w:rPr>
          <w:sz w:val="26"/>
          <w:szCs w:val="26"/>
        </w:rPr>
        <w:t xml:space="preserve"> 444</w:t>
      </w:r>
      <w:r w:rsidR="00A0546D" w:rsidRPr="00736BB1">
        <w:rPr>
          <w:sz w:val="26"/>
          <w:szCs w:val="26"/>
        </w:rPr>
        <w:t>»</w:t>
      </w:r>
      <w:r w:rsidR="00736BB1">
        <w:rPr>
          <w:sz w:val="26"/>
          <w:szCs w:val="26"/>
        </w:rPr>
        <w:t xml:space="preserve"> </w:t>
      </w:r>
      <w:r w:rsidRPr="00736BB1">
        <w:rPr>
          <w:sz w:val="26"/>
          <w:szCs w:val="26"/>
        </w:rPr>
        <w:t>по очной форме обучения.</w:t>
      </w:r>
    </w:p>
    <w:p w14:paraId="40C72BAC" w14:textId="42535F4D" w:rsidR="00631EBD" w:rsidRPr="00736BB1" w:rsidRDefault="00631EBD" w:rsidP="00631EBD">
      <w:pPr>
        <w:rPr>
          <w:sz w:val="26"/>
          <w:szCs w:val="26"/>
        </w:rPr>
      </w:pPr>
      <w:r w:rsidRPr="00736BB1">
        <w:rPr>
          <w:sz w:val="26"/>
          <w:szCs w:val="26"/>
        </w:rPr>
        <w:tab/>
      </w:r>
      <w:r w:rsidR="00A0546D" w:rsidRPr="00736BB1">
        <w:rPr>
          <w:sz w:val="26"/>
          <w:szCs w:val="26"/>
        </w:rPr>
        <w:t xml:space="preserve">С учетом каникулярного периода предполагаемая дата окончания обучения </w:t>
      </w:r>
      <w:r w:rsidR="003F69CF" w:rsidRPr="003F69CF">
        <w:rPr>
          <w:sz w:val="26"/>
          <w:szCs w:val="26"/>
        </w:rPr>
        <w:t>*</w:t>
      </w:r>
      <w:r w:rsidR="00A0546D" w:rsidRPr="00736BB1">
        <w:rPr>
          <w:sz w:val="26"/>
          <w:szCs w:val="26"/>
        </w:rPr>
        <w:t>.</w:t>
      </w:r>
    </w:p>
    <w:p w14:paraId="33E33FC6" w14:textId="165CBA7F" w:rsidR="00631EBD" w:rsidRPr="00736BB1" w:rsidRDefault="00631EBD" w:rsidP="00631EBD">
      <w:pPr>
        <w:jc w:val="both"/>
        <w:rPr>
          <w:sz w:val="26"/>
          <w:szCs w:val="26"/>
        </w:rPr>
      </w:pPr>
      <w:r w:rsidRPr="00736BB1">
        <w:rPr>
          <w:sz w:val="26"/>
          <w:szCs w:val="26"/>
        </w:rPr>
        <w:tab/>
        <w:t xml:space="preserve">Справка выдана для представления </w:t>
      </w:r>
      <w:r w:rsidR="00A0546D" w:rsidRPr="00736BB1">
        <w:rPr>
          <w:sz w:val="26"/>
          <w:szCs w:val="26"/>
        </w:rPr>
        <w:t>по месту требования</w:t>
      </w:r>
      <w:r w:rsidRPr="00736BB1">
        <w:rPr>
          <w:sz w:val="26"/>
          <w:szCs w:val="26"/>
        </w:rPr>
        <w:t>.</w:t>
      </w:r>
    </w:p>
    <w:p w14:paraId="420E8AF0" w14:textId="77777777" w:rsidR="00A0546D" w:rsidRPr="00736BB1" w:rsidRDefault="00A0546D" w:rsidP="001E4E9C">
      <w:pPr>
        <w:tabs>
          <w:tab w:val="right" w:pos="10065"/>
        </w:tabs>
        <w:spacing w:line="360" w:lineRule="auto"/>
        <w:jc w:val="both"/>
        <w:rPr>
          <w:bCs w:val="0"/>
          <w:sz w:val="26"/>
          <w:szCs w:val="26"/>
        </w:rPr>
      </w:pPr>
    </w:p>
    <w:p w14:paraId="190E1A49" w14:textId="06CC0D68" w:rsidR="00B01B28" w:rsidRPr="00922399" w:rsidRDefault="00071DB2" w:rsidP="001E4E9C">
      <w:pPr>
        <w:tabs>
          <w:tab w:val="right" w:pos="10065"/>
        </w:tabs>
        <w:spacing w:line="360" w:lineRule="auto"/>
        <w:jc w:val="both"/>
        <w:rPr>
          <w:bCs w:val="0"/>
          <w:sz w:val="26"/>
          <w:szCs w:val="26"/>
        </w:rPr>
      </w:pPr>
      <w:r>
        <w:rPr>
          <w:bCs w:val="0"/>
          <w:sz w:val="26"/>
          <w:szCs w:val="26"/>
        </w:rPr>
        <w:t>Д</w:t>
      </w:r>
      <w:r w:rsidR="001E4E9C" w:rsidRPr="00736BB1">
        <w:rPr>
          <w:bCs w:val="0"/>
          <w:sz w:val="26"/>
          <w:szCs w:val="26"/>
        </w:rPr>
        <w:t>иректор школы</w:t>
      </w:r>
      <w:r w:rsidR="001E4E9C" w:rsidRPr="00736BB1">
        <w:rPr>
          <w:bCs w:val="0"/>
          <w:sz w:val="26"/>
          <w:szCs w:val="26"/>
        </w:rPr>
        <w:tab/>
      </w:r>
      <w:proofErr w:type="spellStart"/>
      <w:r>
        <w:rPr>
          <w:bCs w:val="0"/>
          <w:sz w:val="26"/>
          <w:szCs w:val="26"/>
        </w:rPr>
        <w:t>И.А.Акулова</w:t>
      </w:r>
      <w:proofErr w:type="spellEnd"/>
    </w:p>
    <w:sectPr w:rsidR="00B01B28" w:rsidRPr="00922399" w:rsidSect="00664C24">
      <w:footerReference w:type="default" r:id="rId8"/>
      <w:pgSz w:w="11906" w:h="16838" w:code="9"/>
      <w:pgMar w:top="851" w:right="567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AE232" w14:textId="77777777" w:rsidR="00106139" w:rsidRDefault="00106139" w:rsidP="001E4E9C">
      <w:r>
        <w:separator/>
      </w:r>
    </w:p>
  </w:endnote>
  <w:endnote w:type="continuationSeparator" w:id="0">
    <w:p w14:paraId="45962C1F" w14:textId="77777777" w:rsidR="00106139" w:rsidRDefault="00106139" w:rsidP="001E4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4216A" w14:textId="77777777" w:rsidR="00B01B28" w:rsidRPr="001E4E9C" w:rsidRDefault="00B01B28" w:rsidP="001E4E9C">
    <w:pPr>
      <w:pStyle w:val="ac"/>
      <w:tabs>
        <w:tab w:val="clear" w:pos="4677"/>
        <w:tab w:val="clear" w:pos="9355"/>
        <w:tab w:val="right" w:pos="10065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09BC7" w14:textId="77777777" w:rsidR="00106139" w:rsidRDefault="00106139" w:rsidP="001E4E9C">
      <w:r>
        <w:separator/>
      </w:r>
    </w:p>
  </w:footnote>
  <w:footnote w:type="continuationSeparator" w:id="0">
    <w:p w14:paraId="142B7853" w14:textId="77777777" w:rsidR="00106139" w:rsidRDefault="00106139" w:rsidP="001E4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70B7"/>
    <w:multiLevelType w:val="hybridMultilevel"/>
    <w:tmpl w:val="78864980"/>
    <w:lvl w:ilvl="0" w:tplc="0CEE5DA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B33E9"/>
    <w:multiLevelType w:val="hybridMultilevel"/>
    <w:tmpl w:val="1520F324"/>
    <w:lvl w:ilvl="0" w:tplc="8BFE141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000521"/>
    <w:multiLevelType w:val="hybridMultilevel"/>
    <w:tmpl w:val="91D63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36382"/>
    <w:multiLevelType w:val="hybridMultilevel"/>
    <w:tmpl w:val="9DCC1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A9"/>
    <w:rsid w:val="00000024"/>
    <w:rsid w:val="000011D2"/>
    <w:rsid w:val="00015251"/>
    <w:rsid w:val="00017C87"/>
    <w:rsid w:val="000225CB"/>
    <w:rsid w:val="0004027E"/>
    <w:rsid w:val="000413C0"/>
    <w:rsid w:val="000425E8"/>
    <w:rsid w:val="00042939"/>
    <w:rsid w:val="00046DA5"/>
    <w:rsid w:val="000470BF"/>
    <w:rsid w:val="00051051"/>
    <w:rsid w:val="00051E31"/>
    <w:rsid w:val="00054094"/>
    <w:rsid w:val="00057824"/>
    <w:rsid w:val="0006107B"/>
    <w:rsid w:val="00065BED"/>
    <w:rsid w:val="000674F1"/>
    <w:rsid w:val="00071105"/>
    <w:rsid w:val="00071DB2"/>
    <w:rsid w:val="0007566E"/>
    <w:rsid w:val="000764C5"/>
    <w:rsid w:val="0008278A"/>
    <w:rsid w:val="0008643B"/>
    <w:rsid w:val="00086C65"/>
    <w:rsid w:val="000A1F9E"/>
    <w:rsid w:val="000A401F"/>
    <w:rsid w:val="000A5DC8"/>
    <w:rsid w:val="000B2CF8"/>
    <w:rsid w:val="000C06D5"/>
    <w:rsid w:val="000C277A"/>
    <w:rsid w:val="000C41D9"/>
    <w:rsid w:val="000C53A3"/>
    <w:rsid w:val="000C7AA0"/>
    <w:rsid w:val="000D38BD"/>
    <w:rsid w:val="000D5CED"/>
    <w:rsid w:val="000D6DA6"/>
    <w:rsid w:val="000E11EA"/>
    <w:rsid w:val="000F21E9"/>
    <w:rsid w:val="000F6BE2"/>
    <w:rsid w:val="00100C6A"/>
    <w:rsid w:val="00104065"/>
    <w:rsid w:val="00106139"/>
    <w:rsid w:val="0011046B"/>
    <w:rsid w:val="00121CAF"/>
    <w:rsid w:val="00121D02"/>
    <w:rsid w:val="00123031"/>
    <w:rsid w:val="0012735B"/>
    <w:rsid w:val="00131D89"/>
    <w:rsid w:val="00134668"/>
    <w:rsid w:val="00135D70"/>
    <w:rsid w:val="00136A58"/>
    <w:rsid w:val="0013765F"/>
    <w:rsid w:val="001511E9"/>
    <w:rsid w:val="00153251"/>
    <w:rsid w:val="0015727F"/>
    <w:rsid w:val="00161DE2"/>
    <w:rsid w:val="001638EE"/>
    <w:rsid w:val="001640E7"/>
    <w:rsid w:val="00170190"/>
    <w:rsid w:val="001726D5"/>
    <w:rsid w:val="00175341"/>
    <w:rsid w:val="001764D4"/>
    <w:rsid w:val="00181E5C"/>
    <w:rsid w:val="00197090"/>
    <w:rsid w:val="00197A70"/>
    <w:rsid w:val="001A23EC"/>
    <w:rsid w:val="001A3FCB"/>
    <w:rsid w:val="001B022C"/>
    <w:rsid w:val="001B1C43"/>
    <w:rsid w:val="001B2BE9"/>
    <w:rsid w:val="001B2DC7"/>
    <w:rsid w:val="001B3F09"/>
    <w:rsid w:val="001C52A0"/>
    <w:rsid w:val="001D6ED2"/>
    <w:rsid w:val="001D7C6B"/>
    <w:rsid w:val="001E4E9C"/>
    <w:rsid w:val="001E6F95"/>
    <w:rsid w:val="001F65AD"/>
    <w:rsid w:val="001F678F"/>
    <w:rsid w:val="00201A33"/>
    <w:rsid w:val="00201FD6"/>
    <w:rsid w:val="002028F4"/>
    <w:rsid w:val="00203537"/>
    <w:rsid w:val="00203B55"/>
    <w:rsid w:val="00203B88"/>
    <w:rsid w:val="002055EC"/>
    <w:rsid w:val="00207433"/>
    <w:rsid w:val="0021420C"/>
    <w:rsid w:val="0021559F"/>
    <w:rsid w:val="00216A72"/>
    <w:rsid w:val="00216EE2"/>
    <w:rsid w:val="0022126F"/>
    <w:rsid w:val="0022187A"/>
    <w:rsid w:val="00222635"/>
    <w:rsid w:val="0022311E"/>
    <w:rsid w:val="002231ED"/>
    <w:rsid w:val="00223D58"/>
    <w:rsid w:val="002253AF"/>
    <w:rsid w:val="0022540C"/>
    <w:rsid w:val="0023036A"/>
    <w:rsid w:val="002327F4"/>
    <w:rsid w:val="00236BA5"/>
    <w:rsid w:val="00237046"/>
    <w:rsid w:val="002435D5"/>
    <w:rsid w:val="00243B91"/>
    <w:rsid w:val="00244BCB"/>
    <w:rsid w:val="00250622"/>
    <w:rsid w:val="00264882"/>
    <w:rsid w:val="00265DC1"/>
    <w:rsid w:val="00266D02"/>
    <w:rsid w:val="00274893"/>
    <w:rsid w:val="00276A28"/>
    <w:rsid w:val="00280A69"/>
    <w:rsid w:val="00281F72"/>
    <w:rsid w:val="002849AE"/>
    <w:rsid w:val="002871D7"/>
    <w:rsid w:val="002925AF"/>
    <w:rsid w:val="00293490"/>
    <w:rsid w:val="002956BF"/>
    <w:rsid w:val="002A5E6A"/>
    <w:rsid w:val="002B0A06"/>
    <w:rsid w:val="002B7227"/>
    <w:rsid w:val="002C157C"/>
    <w:rsid w:val="002C1C13"/>
    <w:rsid w:val="002D1744"/>
    <w:rsid w:val="002D21B9"/>
    <w:rsid w:val="002D2B6A"/>
    <w:rsid w:val="002E0F2D"/>
    <w:rsid w:val="002E3DBC"/>
    <w:rsid w:val="002E4615"/>
    <w:rsid w:val="002E6F2E"/>
    <w:rsid w:val="002E7A02"/>
    <w:rsid w:val="002F3E5C"/>
    <w:rsid w:val="002F413F"/>
    <w:rsid w:val="002F4ABD"/>
    <w:rsid w:val="002F5ACC"/>
    <w:rsid w:val="00301ED3"/>
    <w:rsid w:val="00302DE7"/>
    <w:rsid w:val="00305354"/>
    <w:rsid w:val="00305552"/>
    <w:rsid w:val="003065CC"/>
    <w:rsid w:val="0032528D"/>
    <w:rsid w:val="00325B4D"/>
    <w:rsid w:val="00327149"/>
    <w:rsid w:val="00331366"/>
    <w:rsid w:val="003319C7"/>
    <w:rsid w:val="00343180"/>
    <w:rsid w:val="00350D22"/>
    <w:rsid w:val="00367E0A"/>
    <w:rsid w:val="00373CC4"/>
    <w:rsid w:val="0037445E"/>
    <w:rsid w:val="00376462"/>
    <w:rsid w:val="003839B3"/>
    <w:rsid w:val="00385488"/>
    <w:rsid w:val="0038798A"/>
    <w:rsid w:val="00393793"/>
    <w:rsid w:val="003A021C"/>
    <w:rsid w:val="003A75E4"/>
    <w:rsid w:val="003A7B03"/>
    <w:rsid w:val="003A7C08"/>
    <w:rsid w:val="003B3D59"/>
    <w:rsid w:val="003B547E"/>
    <w:rsid w:val="003C73ED"/>
    <w:rsid w:val="003D1AF8"/>
    <w:rsid w:val="003D6805"/>
    <w:rsid w:val="003E052D"/>
    <w:rsid w:val="003F69CF"/>
    <w:rsid w:val="003F7A6F"/>
    <w:rsid w:val="004011BB"/>
    <w:rsid w:val="00404245"/>
    <w:rsid w:val="00404ACD"/>
    <w:rsid w:val="004107D7"/>
    <w:rsid w:val="00411540"/>
    <w:rsid w:val="00413D8F"/>
    <w:rsid w:val="004141B1"/>
    <w:rsid w:val="00414BE1"/>
    <w:rsid w:val="00424BF8"/>
    <w:rsid w:val="00432485"/>
    <w:rsid w:val="00437274"/>
    <w:rsid w:val="0044006C"/>
    <w:rsid w:val="004528A5"/>
    <w:rsid w:val="00455FB7"/>
    <w:rsid w:val="004567D0"/>
    <w:rsid w:val="00456B3D"/>
    <w:rsid w:val="00461B2E"/>
    <w:rsid w:val="00462986"/>
    <w:rsid w:val="00475A9F"/>
    <w:rsid w:val="00480B5E"/>
    <w:rsid w:val="004849F2"/>
    <w:rsid w:val="004871E7"/>
    <w:rsid w:val="00490717"/>
    <w:rsid w:val="00492B87"/>
    <w:rsid w:val="00494858"/>
    <w:rsid w:val="00496F02"/>
    <w:rsid w:val="004A6EC0"/>
    <w:rsid w:val="004B50C2"/>
    <w:rsid w:val="004B521B"/>
    <w:rsid w:val="004B6774"/>
    <w:rsid w:val="004B6E93"/>
    <w:rsid w:val="004B71A9"/>
    <w:rsid w:val="004C1D1A"/>
    <w:rsid w:val="004C2334"/>
    <w:rsid w:val="004C258C"/>
    <w:rsid w:val="004C312D"/>
    <w:rsid w:val="004C373D"/>
    <w:rsid w:val="004D1281"/>
    <w:rsid w:val="004D1A57"/>
    <w:rsid w:val="004E44C5"/>
    <w:rsid w:val="004E5F45"/>
    <w:rsid w:val="004F1C27"/>
    <w:rsid w:val="004F1EA7"/>
    <w:rsid w:val="005004FD"/>
    <w:rsid w:val="00501141"/>
    <w:rsid w:val="005014AE"/>
    <w:rsid w:val="005033E2"/>
    <w:rsid w:val="00505061"/>
    <w:rsid w:val="00517CBC"/>
    <w:rsid w:val="005200FE"/>
    <w:rsid w:val="00534E73"/>
    <w:rsid w:val="00545648"/>
    <w:rsid w:val="00546EF9"/>
    <w:rsid w:val="005532A5"/>
    <w:rsid w:val="005549B5"/>
    <w:rsid w:val="005624C3"/>
    <w:rsid w:val="00566978"/>
    <w:rsid w:val="00566E87"/>
    <w:rsid w:val="00580E37"/>
    <w:rsid w:val="005824A7"/>
    <w:rsid w:val="005843CB"/>
    <w:rsid w:val="0058469F"/>
    <w:rsid w:val="00590E5F"/>
    <w:rsid w:val="00591EE1"/>
    <w:rsid w:val="00592330"/>
    <w:rsid w:val="005925F4"/>
    <w:rsid w:val="00593EE9"/>
    <w:rsid w:val="00597539"/>
    <w:rsid w:val="005A7698"/>
    <w:rsid w:val="005B0CCF"/>
    <w:rsid w:val="005B1758"/>
    <w:rsid w:val="005B31EC"/>
    <w:rsid w:val="005C10DD"/>
    <w:rsid w:val="005C769E"/>
    <w:rsid w:val="005D0097"/>
    <w:rsid w:val="005D62CC"/>
    <w:rsid w:val="005D66AF"/>
    <w:rsid w:val="005D6B59"/>
    <w:rsid w:val="005D6D45"/>
    <w:rsid w:val="005D7671"/>
    <w:rsid w:val="005E2752"/>
    <w:rsid w:val="005F20E4"/>
    <w:rsid w:val="005F4D10"/>
    <w:rsid w:val="005F4D3C"/>
    <w:rsid w:val="005F5796"/>
    <w:rsid w:val="005F6E2B"/>
    <w:rsid w:val="00600D1C"/>
    <w:rsid w:val="00600F89"/>
    <w:rsid w:val="00613FB9"/>
    <w:rsid w:val="00614095"/>
    <w:rsid w:val="00620562"/>
    <w:rsid w:val="00625C07"/>
    <w:rsid w:val="00626664"/>
    <w:rsid w:val="00631EBD"/>
    <w:rsid w:val="00634359"/>
    <w:rsid w:val="006349E2"/>
    <w:rsid w:val="006363DF"/>
    <w:rsid w:val="00636C3E"/>
    <w:rsid w:val="006375B9"/>
    <w:rsid w:val="006405C7"/>
    <w:rsid w:val="00641210"/>
    <w:rsid w:val="00645170"/>
    <w:rsid w:val="00645832"/>
    <w:rsid w:val="00651771"/>
    <w:rsid w:val="00660191"/>
    <w:rsid w:val="006625EA"/>
    <w:rsid w:val="00664365"/>
    <w:rsid w:val="006648C9"/>
    <w:rsid w:val="00664C24"/>
    <w:rsid w:val="00664F8E"/>
    <w:rsid w:val="00666E17"/>
    <w:rsid w:val="00667CF5"/>
    <w:rsid w:val="006712D5"/>
    <w:rsid w:val="0067372F"/>
    <w:rsid w:val="00673ABF"/>
    <w:rsid w:val="0067471A"/>
    <w:rsid w:val="006848CA"/>
    <w:rsid w:val="00686EE2"/>
    <w:rsid w:val="006967FB"/>
    <w:rsid w:val="006A03CA"/>
    <w:rsid w:val="006B0A66"/>
    <w:rsid w:val="006B25AE"/>
    <w:rsid w:val="006B3734"/>
    <w:rsid w:val="006B4AA2"/>
    <w:rsid w:val="006B504C"/>
    <w:rsid w:val="006B7F24"/>
    <w:rsid w:val="006C15A0"/>
    <w:rsid w:val="006C45DE"/>
    <w:rsid w:val="006D0790"/>
    <w:rsid w:val="006D0C92"/>
    <w:rsid w:val="006E1095"/>
    <w:rsid w:val="00701553"/>
    <w:rsid w:val="0070288B"/>
    <w:rsid w:val="00702F83"/>
    <w:rsid w:val="00703B4B"/>
    <w:rsid w:val="00707DD7"/>
    <w:rsid w:val="00711CF4"/>
    <w:rsid w:val="00715AAE"/>
    <w:rsid w:val="00722D96"/>
    <w:rsid w:val="00724ED5"/>
    <w:rsid w:val="0072717C"/>
    <w:rsid w:val="00736BB1"/>
    <w:rsid w:val="00736FBB"/>
    <w:rsid w:val="00747472"/>
    <w:rsid w:val="00761206"/>
    <w:rsid w:val="00764155"/>
    <w:rsid w:val="007651ED"/>
    <w:rsid w:val="00773D87"/>
    <w:rsid w:val="00775671"/>
    <w:rsid w:val="00784F30"/>
    <w:rsid w:val="0078643A"/>
    <w:rsid w:val="00791348"/>
    <w:rsid w:val="0079519A"/>
    <w:rsid w:val="007954F0"/>
    <w:rsid w:val="007A2968"/>
    <w:rsid w:val="007B6427"/>
    <w:rsid w:val="007C2DC4"/>
    <w:rsid w:val="007E3524"/>
    <w:rsid w:val="007E5AA0"/>
    <w:rsid w:val="007E643A"/>
    <w:rsid w:val="007E67C6"/>
    <w:rsid w:val="007E7D91"/>
    <w:rsid w:val="007F0497"/>
    <w:rsid w:val="007F28D6"/>
    <w:rsid w:val="007F2E4B"/>
    <w:rsid w:val="007F6047"/>
    <w:rsid w:val="007F7101"/>
    <w:rsid w:val="00801BDE"/>
    <w:rsid w:val="00802C93"/>
    <w:rsid w:val="0082000B"/>
    <w:rsid w:val="008201FF"/>
    <w:rsid w:val="008211C5"/>
    <w:rsid w:val="00825C6D"/>
    <w:rsid w:val="008267F9"/>
    <w:rsid w:val="00835CFE"/>
    <w:rsid w:val="00837A9B"/>
    <w:rsid w:val="00847CED"/>
    <w:rsid w:val="00850E65"/>
    <w:rsid w:val="00860085"/>
    <w:rsid w:val="00860DF2"/>
    <w:rsid w:val="008619BB"/>
    <w:rsid w:val="0086319F"/>
    <w:rsid w:val="00867663"/>
    <w:rsid w:val="0087228D"/>
    <w:rsid w:val="00873366"/>
    <w:rsid w:val="00876282"/>
    <w:rsid w:val="00877F9E"/>
    <w:rsid w:val="00881F62"/>
    <w:rsid w:val="0088404D"/>
    <w:rsid w:val="00886646"/>
    <w:rsid w:val="00892609"/>
    <w:rsid w:val="00893302"/>
    <w:rsid w:val="00893CC4"/>
    <w:rsid w:val="00897BA5"/>
    <w:rsid w:val="00897D9E"/>
    <w:rsid w:val="008B704F"/>
    <w:rsid w:val="008B7B12"/>
    <w:rsid w:val="008C3E5F"/>
    <w:rsid w:val="008C562E"/>
    <w:rsid w:val="008D5C48"/>
    <w:rsid w:val="008E3E9F"/>
    <w:rsid w:val="009004E6"/>
    <w:rsid w:val="009027EA"/>
    <w:rsid w:val="0091350C"/>
    <w:rsid w:val="00922399"/>
    <w:rsid w:val="009247ED"/>
    <w:rsid w:val="009249BE"/>
    <w:rsid w:val="009406A3"/>
    <w:rsid w:val="009436D5"/>
    <w:rsid w:val="00952D83"/>
    <w:rsid w:val="00956521"/>
    <w:rsid w:val="0095743A"/>
    <w:rsid w:val="009575F2"/>
    <w:rsid w:val="009603CB"/>
    <w:rsid w:val="00960B60"/>
    <w:rsid w:val="0096135E"/>
    <w:rsid w:val="00963025"/>
    <w:rsid w:val="00963A54"/>
    <w:rsid w:val="009645AE"/>
    <w:rsid w:val="009671A8"/>
    <w:rsid w:val="00970FDF"/>
    <w:rsid w:val="009729E5"/>
    <w:rsid w:val="00976FCE"/>
    <w:rsid w:val="009773E2"/>
    <w:rsid w:val="009810D8"/>
    <w:rsid w:val="009818D0"/>
    <w:rsid w:val="009902A2"/>
    <w:rsid w:val="00991D28"/>
    <w:rsid w:val="00993060"/>
    <w:rsid w:val="009A2965"/>
    <w:rsid w:val="009A46DE"/>
    <w:rsid w:val="009B1D7B"/>
    <w:rsid w:val="009B3871"/>
    <w:rsid w:val="009B4EBD"/>
    <w:rsid w:val="009B5144"/>
    <w:rsid w:val="009B5AD4"/>
    <w:rsid w:val="009B61EC"/>
    <w:rsid w:val="009B6D37"/>
    <w:rsid w:val="009B7BC2"/>
    <w:rsid w:val="009B7C35"/>
    <w:rsid w:val="009C1513"/>
    <w:rsid w:val="009C39B1"/>
    <w:rsid w:val="009C3EA7"/>
    <w:rsid w:val="009C537C"/>
    <w:rsid w:val="009D31E0"/>
    <w:rsid w:val="009E1E9B"/>
    <w:rsid w:val="009E255D"/>
    <w:rsid w:val="009E2D91"/>
    <w:rsid w:val="009E4B48"/>
    <w:rsid w:val="009E5119"/>
    <w:rsid w:val="009E52A7"/>
    <w:rsid w:val="00A01358"/>
    <w:rsid w:val="00A0546D"/>
    <w:rsid w:val="00A07424"/>
    <w:rsid w:val="00A11C7E"/>
    <w:rsid w:val="00A1416E"/>
    <w:rsid w:val="00A14600"/>
    <w:rsid w:val="00A14B07"/>
    <w:rsid w:val="00A16400"/>
    <w:rsid w:val="00A22014"/>
    <w:rsid w:val="00A2292F"/>
    <w:rsid w:val="00A230FE"/>
    <w:rsid w:val="00A327A9"/>
    <w:rsid w:val="00A3287B"/>
    <w:rsid w:val="00A33542"/>
    <w:rsid w:val="00A44A37"/>
    <w:rsid w:val="00A50818"/>
    <w:rsid w:val="00A5380E"/>
    <w:rsid w:val="00A56653"/>
    <w:rsid w:val="00A56D1F"/>
    <w:rsid w:val="00A57C0F"/>
    <w:rsid w:val="00A628A5"/>
    <w:rsid w:val="00A63F12"/>
    <w:rsid w:val="00A6781E"/>
    <w:rsid w:val="00A72AA6"/>
    <w:rsid w:val="00A72DBF"/>
    <w:rsid w:val="00A8422C"/>
    <w:rsid w:val="00A84351"/>
    <w:rsid w:val="00A8508C"/>
    <w:rsid w:val="00A8756E"/>
    <w:rsid w:val="00A94264"/>
    <w:rsid w:val="00A96529"/>
    <w:rsid w:val="00AA3235"/>
    <w:rsid w:val="00AC19F3"/>
    <w:rsid w:val="00AC1B6B"/>
    <w:rsid w:val="00AC43C6"/>
    <w:rsid w:val="00AC4973"/>
    <w:rsid w:val="00AC525F"/>
    <w:rsid w:val="00AC55AE"/>
    <w:rsid w:val="00AD05A8"/>
    <w:rsid w:val="00AD0B98"/>
    <w:rsid w:val="00AD1ABA"/>
    <w:rsid w:val="00AD4151"/>
    <w:rsid w:val="00AD6916"/>
    <w:rsid w:val="00AD76B8"/>
    <w:rsid w:val="00AE171E"/>
    <w:rsid w:val="00AE5248"/>
    <w:rsid w:val="00AE7E31"/>
    <w:rsid w:val="00AF137F"/>
    <w:rsid w:val="00AF28D2"/>
    <w:rsid w:val="00AF2912"/>
    <w:rsid w:val="00AF5F61"/>
    <w:rsid w:val="00B01B28"/>
    <w:rsid w:val="00B03ABA"/>
    <w:rsid w:val="00B05A72"/>
    <w:rsid w:val="00B07A9C"/>
    <w:rsid w:val="00B126AC"/>
    <w:rsid w:val="00B13119"/>
    <w:rsid w:val="00B22940"/>
    <w:rsid w:val="00B24310"/>
    <w:rsid w:val="00B24449"/>
    <w:rsid w:val="00B2759F"/>
    <w:rsid w:val="00B27826"/>
    <w:rsid w:val="00B32237"/>
    <w:rsid w:val="00B33778"/>
    <w:rsid w:val="00B40C06"/>
    <w:rsid w:val="00B420C9"/>
    <w:rsid w:val="00B45D66"/>
    <w:rsid w:val="00B462DD"/>
    <w:rsid w:val="00B4733A"/>
    <w:rsid w:val="00B47A31"/>
    <w:rsid w:val="00B50603"/>
    <w:rsid w:val="00B542A8"/>
    <w:rsid w:val="00B559C5"/>
    <w:rsid w:val="00B60D6F"/>
    <w:rsid w:val="00B61834"/>
    <w:rsid w:val="00B61B41"/>
    <w:rsid w:val="00B61EEF"/>
    <w:rsid w:val="00B67FE5"/>
    <w:rsid w:val="00B70AC2"/>
    <w:rsid w:val="00B72450"/>
    <w:rsid w:val="00B739D1"/>
    <w:rsid w:val="00B8020F"/>
    <w:rsid w:val="00B82BFD"/>
    <w:rsid w:val="00B8363F"/>
    <w:rsid w:val="00B8525D"/>
    <w:rsid w:val="00B86117"/>
    <w:rsid w:val="00B926CB"/>
    <w:rsid w:val="00B93F33"/>
    <w:rsid w:val="00B97EE5"/>
    <w:rsid w:val="00BB1814"/>
    <w:rsid w:val="00BB3139"/>
    <w:rsid w:val="00BC29B4"/>
    <w:rsid w:val="00BC5506"/>
    <w:rsid w:val="00BC7513"/>
    <w:rsid w:val="00BD561B"/>
    <w:rsid w:val="00BD6B10"/>
    <w:rsid w:val="00BD6D2A"/>
    <w:rsid w:val="00BE2F1A"/>
    <w:rsid w:val="00BE3E37"/>
    <w:rsid w:val="00BE4043"/>
    <w:rsid w:val="00BE4647"/>
    <w:rsid w:val="00BF1582"/>
    <w:rsid w:val="00BF417D"/>
    <w:rsid w:val="00BF628E"/>
    <w:rsid w:val="00BF6F64"/>
    <w:rsid w:val="00BF72E2"/>
    <w:rsid w:val="00C16111"/>
    <w:rsid w:val="00C25719"/>
    <w:rsid w:val="00C3231E"/>
    <w:rsid w:val="00C3558B"/>
    <w:rsid w:val="00C3588B"/>
    <w:rsid w:val="00C414D5"/>
    <w:rsid w:val="00C42E1E"/>
    <w:rsid w:val="00C4476E"/>
    <w:rsid w:val="00C63161"/>
    <w:rsid w:val="00C66C88"/>
    <w:rsid w:val="00C70AE2"/>
    <w:rsid w:val="00C72BB8"/>
    <w:rsid w:val="00C90478"/>
    <w:rsid w:val="00C922AF"/>
    <w:rsid w:val="00C97640"/>
    <w:rsid w:val="00CA3AEE"/>
    <w:rsid w:val="00CA3C21"/>
    <w:rsid w:val="00CA5123"/>
    <w:rsid w:val="00CA6DFA"/>
    <w:rsid w:val="00CC2AC1"/>
    <w:rsid w:val="00CD133B"/>
    <w:rsid w:val="00CD2FD0"/>
    <w:rsid w:val="00CD3BBE"/>
    <w:rsid w:val="00CE1F14"/>
    <w:rsid w:val="00CE2A32"/>
    <w:rsid w:val="00CE4094"/>
    <w:rsid w:val="00CE647F"/>
    <w:rsid w:val="00CE7D7C"/>
    <w:rsid w:val="00CF18BE"/>
    <w:rsid w:val="00D0223F"/>
    <w:rsid w:val="00D04C04"/>
    <w:rsid w:val="00D14CD8"/>
    <w:rsid w:val="00D1515B"/>
    <w:rsid w:val="00D17DC8"/>
    <w:rsid w:val="00D24BA8"/>
    <w:rsid w:val="00D25F41"/>
    <w:rsid w:val="00D40528"/>
    <w:rsid w:val="00D4140B"/>
    <w:rsid w:val="00D44DBA"/>
    <w:rsid w:val="00D4567B"/>
    <w:rsid w:val="00D45DCB"/>
    <w:rsid w:val="00D47DC9"/>
    <w:rsid w:val="00D5025F"/>
    <w:rsid w:val="00D5750A"/>
    <w:rsid w:val="00D623FF"/>
    <w:rsid w:val="00D63689"/>
    <w:rsid w:val="00D65231"/>
    <w:rsid w:val="00D7012F"/>
    <w:rsid w:val="00D7102E"/>
    <w:rsid w:val="00D815EB"/>
    <w:rsid w:val="00D821D3"/>
    <w:rsid w:val="00D92106"/>
    <w:rsid w:val="00D945D8"/>
    <w:rsid w:val="00D96717"/>
    <w:rsid w:val="00DA28C6"/>
    <w:rsid w:val="00DA6C4E"/>
    <w:rsid w:val="00DA726B"/>
    <w:rsid w:val="00DB0438"/>
    <w:rsid w:val="00DB58E8"/>
    <w:rsid w:val="00DB60A2"/>
    <w:rsid w:val="00DB7A39"/>
    <w:rsid w:val="00DD00DC"/>
    <w:rsid w:val="00DD04FA"/>
    <w:rsid w:val="00DD0D10"/>
    <w:rsid w:val="00DD18C2"/>
    <w:rsid w:val="00DD4A08"/>
    <w:rsid w:val="00DD5AFE"/>
    <w:rsid w:val="00DE21DF"/>
    <w:rsid w:val="00DE2B8C"/>
    <w:rsid w:val="00DE6EB9"/>
    <w:rsid w:val="00DF336F"/>
    <w:rsid w:val="00DF483E"/>
    <w:rsid w:val="00E01E6F"/>
    <w:rsid w:val="00E03415"/>
    <w:rsid w:val="00E04826"/>
    <w:rsid w:val="00E057F4"/>
    <w:rsid w:val="00E07C86"/>
    <w:rsid w:val="00E10E8A"/>
    <w:rsid w:val="00E15E24"/>
    <w:rsid w:val="00E16E1D"/>
    <w:rsid w:val="00E20680"/>
    <w:rsid w:val="00E256FB"/>
    <w:rsid w:val="00E2716E"/>
    <w:rsid w:val="00E27BCE"/>
    <w:rsid w:val="00E306ED"/>
    <w:rsid w:val="00E3455C"/>
    <w:rsid w:val="00E43940"/>
    <w:rsid w:val="00E45A8A"/>
    <w:rsid w:val="00E5270D"/>
    <w:rsid w:val="00E62156"/>
    <w:rsid w:val="00E622DF"/>
    <w:rsid w:val="00E655CD"/>
    <w:rsid w:val="00E6754A"/>
    <w:rsid w:val="00E71091"/>
    <w:rsid w:val="00E71BF7"/>
    <w:rsid w:val="00E723ED"/>
    <w:rsid w:val="00E73409"/>
    <w:rsid w:val="00E751D7"/>
    <w:rsid w:val="00EA14DE"/>
    <w:rsid w:val="00EA1DA0"/>
    <w:rsid w:val="00EA2D9E"/>
    <w:rsid w:val="00EA4FA7"/>
    <w:rsid w:val="00EB015E"/>
    <w:rsid w:val="00EB2206"/>
    <w:rsid w:val="00EB2FDE"/>
    <w:rsid w:val="00EC4639"/>
    <w:rsid w:val="00EC4B5A"/>
    <w:rsid w:val="00EF105D"/>
    <w:rsid w:val="00EF1E58"/>
    <w:rsid w:val="00EF5FD0"/>
    <w:rsid w:val="00EF787E"/>
    <w:rsid w:val="00EF7B96"/>
    <w:rsid w:val="00F00F8C"/>
    <w:rsid w:val="00F04558"/>
    <w:rsid w:val="00F1068D"/>
    <w:rsid w:val="00F114A5"/>
    <w:rsid w:val="00F164DD"/>
    <w:rsid w:val="00F23C51"/>
    <w:rsid w:val="00F25B6A"/>
    <w:rsid w:val="00F304E8"/>
    <w:rsid w:val="00F37C51"/>
    <w:rsid w:val="00F40EC0"/>
    <w:rsid w:val="00F415E2"/>
    <w:rsid w:val="00F44976"/>
    <w:rsid w:val="00F473CE"/>
    <w:rsid w:val="00F512EF"/>
    <w:rsid w:val="00F52EF9"/>
    <w:rsid w:val="00F55BD5"/>
    <w:rsid w:val="00F565BE"/>
    <w:rsid w:val="00F56C0C"/>
    <w:rsid w:val="00F60498"/>
    <w:rsid w:val="00F62DD0"/>
    <w:rsid w:val="00F6529B"/>
    <w:rsid w:val="00F765F9"/>
    <w:rsid w:val="00F809C6"/>
    <w:rsid w:val="00F81507"/>
    <w:rsid w:val="00F81659"/>
    <w:rsid w:val="00F86FB5"/>
    <w:rsid w:val="00F902F5"/>
    <w:rsid w:val="00F93537"/>
    <w:rsid w:val="00F94FC4"/>
    <w:rsid w:val="00F97D2A"/>
    <w:rsid w:val="00FA072B"/>
    <w:rsid w:val="00FA1754"/>
    <w:rsid w:val="00FA32D1"/>
    <w:rsid w:val="00FA73F1"/>
    <w:rsid w:val="00FB3C5D"/>
    <w:rsid w:val="00FB694D"/>
    <w:rsid w:val="00FC05C1"/>
    <w:rsid w:val="00FC07BB"/>
    <w:rsid w:val="00FC16C4"/>
    <w:rsid w:val="00FC6E2B"/>
    <w:rsid w:val="00FD1072"/>
    <w:rsid w:val="00FD2CC1"/>
    <w:rsid w:val="00FD368F"/>
    <w:rsid w:val="00FD6842"/>
    <w:rsid w:val="00FE121D"/>
    <w:rsid w:val="00FE3939"/>
    <w:rsid w:val="00FE4707"/>
    <w:rsid w:val="00FE4E6D"/>
    <w:rsid w:val="00FE6273"/>
    <w:rsid w:val="00FE7E45"/>
    <w:rsid w:val="00FF12E6"/>
    <w:rsid w:val="00FF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B72CC5"/>
  <w15:docId w15:val="{65258FD6-4CD1-1042-AA9C-60D948CE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bCs/>
      <w:sz w:val="28"/>
      <w:szCs w:val="28"/>
    </w:rPr>
  </w:style>
  <w:style w:type="paragraph" w:styleId="1">
    <w:name w:val="heading 1"/>
    <w:basedOn w:val="a"/>
    <w:next w:val="a"/>
    <w:link w:val="10"/>
    <w:qFormat/>
    <w:rsid w:val="000C53A3"/>
    <w:pPr>
      <w:keepNext/>
      <w:jc w:val="center"/>
      <w:outlineLvl w:val="0"/>
    </w:pPr>
    <w:rPr>
      <w:b/>
      <w:bCs w:val="0"/>
      <w:sz w:val="24"/>
      <w:szCs w:val="20"/>
    </w:rPr>
  </w:style>
  <w:style w:type="paragraph" w:styleId="3">
    <w:name w:val="heading 3"/>
    <w:basedOn w:val="a"/>
    <w:next w:val="a"/>
    <w:link w:val="30"/>
    <w:qFormat/>
    <w:rsid w:val="000C53A3"/>
    <w:pPr>
      <w:keepNext/>
      <w:outlineLvl w:val="2"/>
    </w:pPr>
    <w:rPr>
      <w:bCs w:val="0"/>
      <w:sz w:val="25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B60A2"/>
    <w:rPr>
      <w:color w:val="0000FF"/>
      <w:u w:val="single"/>
    </w:rPr>
  </w:style>
  <w:style w:type="table" w:styleId="a4">
    <w:name w:val="Table Grid"/>
    <w:basedOn w:val="a1"/>
    <w:uiPriority w:val="59"/>
    <w:rsid w:val="00373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6462"/>
  </w:style>
  <w:style w:type="paragraph" w:styleId="a5">
    <w:name w:val="Normal (Web)"/>
    <w:basedOn w:val="a"/>
    <w:uiPriority w:val="99"/>
    <w:unhideWhenUsed/>
    <w:rsid w:val="00C3588B"/>
    <w:pPr>
      <w:spacing w:before="100" w:beforeAutospacing="1" w:after="100" w:afterAutospacing="1"/>
    </w:pPr>
    <w:rPr>
      <w:bCs w:val="0"/>
      <w:sz w:val="24"/>
      <w:szCs w:val="24"/>
    </w:rPr>
  </w:style>
  <w:style w:type="character" w:customStyle="1" w:styleId="apple-tab-span">
    <w:name w:val="apple-tab-span"/>
    <w:rsid w:val="006363DF"/>
  </w:style>
  <w:style w:type="character" w:customStyle="1" w:styleId="10">
    <w:name w:val="Заголовок 1 Знак"/>
    <w:link w:val="1"/>
    <w:rsid w:val="000C53A3"/>
    <w:rPr>
      <w:b/>
      <w:sz w:val="24"/>
    </w:rPr>
  </w:style>
  <w:style w:type="character" w:customStyle="1" w:styleId="30">
    <w:name w:val="Заголовок 3 Знак"/>
    <w:link w:val="3"/>
    <w:rsid w:val="000C53A3"/>
    <w:rPr>
      <w:sz w:val="25"/>
    </w:rPr>
  </w:style>
  <w:style w:type="paragraph" w:customStyle="1" w:styleId="a6">
    <w:name w:val="Текстовый блок"/>
    <w:rsid w:val="00B3377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paragraph" w:styleId="a7">
    <w:name w:val="List Paragraph"/>
    <w:basedOn w:val="a"/>
    <w:uiPriority w:val="34"/>
    <w:qFormat/>
    <w:rsid w:val="00DD18C2"/>
    <w:pPr>
      <w:ind w:left="720"/>
      <w:contextualSpacing/>
    </w:pPr>
    <w:rPr>
      <w:bCs w:val="0"/>
      <w:sz w:val="22"/>
      <w:szCs w:val="22"/>
    </w:rPr>
  </w:style>
  <w:style w:type="paragraph" w:styleId="a8">
    <w:name w:val="Balloon Text"/>
    <w:basedOn w:val="a"/>
    <w:link w:val="a9"/>
    <w:rsid w:val="00DD18C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DD18C2"/>
    <w:rPr>
      <w:rFonts w:ascii="Tahoma" w:hAnsi="Tahoma" w:cs="Tahoma"/>
      <w:bCs/>
      <w:sz w:val="16"/>
      <w:szCs w:val="16"/>
    </w:rPr>
  </w:style>
  <w:style w:type="paragraph" w:styleId="aa">
    <w:name w:val="header"/>
    <w:basedOn w:val="a"/>
    <w:link w:val="ab"/>
    <w:uiPriority w:val="99"/>
    <w:rsid w:val="001E4E9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E4E9C"/>
    <w:rPr>
      <w:bCs/>
      <w:sz w:val="28"/>
      <w:szCs w:val="28"/>
    </w:rPr>
  </w:style>
  <w:style w:type="paragraph" w:styleId="ac">
    <w:name w:val="footer"/>
    <w:basedOn w:val="a"/>
    <w:link w:val="ad"/>
    <w:uiPriority w:val="99"/>
    <w:rsid w:val="001E4E9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E4E9C"/>
    <w:rPr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7;&#1074;&#1077;&#1090;&#1083;&#1072;&#1085;&#1072;\Nextcloud\&#1064;&#1082;&#1086;&#1083;&#1072;\&#1064;&#1072;&#1073;&#1083;&#1086;&#1085;&#1099;\&#1073;&#1083;&#1072;&#1085;&#1082;%2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C:\Users\Светлана\Nextcloud\Школа\Шаблоны\бланк 1.dotx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Александр Косолапов</cp:lastModifiedBy>
  <cp:revision>2</cp:revision>
  <cp:lastPrinted>2021-06-04T09:21:00Z</cp:lastPrinted>
  <dcterms:created xsi:type="dcterms:W3CDTF">2022-02-06T18:00:00Z</dcterms:created>
  <dcterms:modified xsi:type="dcterms:W3CDTF">2022-02-06T18:00:00Z</dcterms:modified>
</cp:coreProperties>
</file>